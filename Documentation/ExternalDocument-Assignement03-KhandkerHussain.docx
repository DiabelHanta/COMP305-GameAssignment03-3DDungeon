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DE1A4C" w:rsidP="00B50CF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0CF9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Game’s Name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proofErr w:type="spellStart"/>
                <w:r w:rsidR="00904791">
                  <w:t>KrazyKatz</w:t>
                </w:r>
                <w:proofErr w:type="spellEnd"/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A35BE5B" wp14:editId="1AD4769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1523CC1A" wp14:editId="1959B958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5B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523CC1A" wp14:editId="1959B958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  <w:bookmarkStart w:id="0" w:name="_GoBack"/>
          <w:bookmarkEnd w:id="0"/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FF61BD" w:rsidRPr="00DC51CB" w:rsidRDefault="00EE4A91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3009BF">
        <w:rPr>
          <w:rFonts w:eastAsia="Times New Roman" w:cs="Consolas"/>
          <w:b/>
          <w:sz w:val="24"/>
          <w:szCs w:val="20"/>
          <w:lang w:val="en-US" w:eastAsia="en-US"/>
        </w:rPr>
        <w:t>First commit:</w:t>
      </w:r>
      <w:r w:rsidRPr="00B14A7E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9A4D42" w:rsidRPr="00DC51CB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DC51CB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E8357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4C" w:rsidRDefault="00DE1A4C" w:rsidP="00C152DC">
      <w:pPr>
        <w:spacing w:after="0" w:line="240" w:lineRule="auto"/>
      </w:pPr>
      <w:r>
        <w:separator/>
      </w:r>
    </w:p>
  </w:endnote>
  <w:endnote w:type="continuationSeparator" w:id="0">
    <w:p w:rsidR="00DE1A4C" w:rsidRDefault="00DE1A4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DE1A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2658D" w:rsidRPr="00F2658D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4C" w:rsidRDefault="00DE1A4C" w:rsidP="00C152DC">
      <w:pPr>
        <w:spacing w:after="0" w:line="240" w:lineRule="auto"/>
      </w:pPr>
      <w:r>
        <w:separator/>
      </w:r>
    </w:p>
  </w:footnote>
  <w:footnote w:type="continuationSeparator" w:id="0">
    <w:p w:rsidR="00DE1A4C" w:rsidRDefault="00DE1A4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050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9050D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B0C93"/>
    <w:rsid w:val="000D1B51"/>
    <w:rsid w:val="0010000C"/>
    <w:rsid w:val="001A371F"/>
    <w:rsid w:val="001B4A48"/>
    <w:rsid w:val="001D1004"/>
    <w:rsid w:val="0021698F"/>
    <w:rsid w:val="00225C07"/>
    <w:rsid w:val="00264C1C"/>
    <w:rsid w:val="00330F50"/>
    <w:rsid w:val="003E1D34"/>
    <w:rsid w:val="003E1D56"/>
    <w:rsid w:val="003E5DE6"/>
    <w:rsid w:val="00416934"/>
    <w:rsid w:val="00420F46"/>
    <w:rsid w:val="00467E2F"/>
    <w:rsid w:val="00495920"/>
    <w:rsid w:val="004D0515"/>
    <w:rsid w:val="005118B7"/>
    <w:rsid w:val="0052734F"/>
    <w:rsid w:val="00532BBB"/>
    <w:rsid w:val="005B13DB"/>
    <w:rsid w:val="005C2F0F"/>
    <w:rsid w:val="005E69C0"/>
    <w:rsid w:val="005E76BE"/>
    <w:rsid w:val="006028F2"/>
    <w:rsid w:val="00630A96"/>
    <w:rsid w:val="00662D04"/>
    <w:rsid w:val="00686D09"/>
    <w:rsid w:val="00691022"/>
    <w:rsid w:val="006A1211"/>
    <w:rsid w:val="006F1E34"/>
    <w:rsid w:val="006F63A4"/>
    <w:rsid w:val="0071022F"/>
    <w:rsid w:val="00744BAC"/>
    <w:rsid w:val="007964B1"/>
    <w:rsid w:val="00797971"/>
    <w:rsid w:val="007D2A8E"/>
    <w:rsid w:val="008163C4"/>
    <w:rsid w:val="008C6B2D"/>
    <w:rsid w:val="008E601F"/>
    <w:rsid w:val="008F3C94"/>
    <w:rsid w:val="00904791"/>
    <w:rsid w:val="00953C99"/>
    <w:rsid w:val="00996533"/>
    <w:rsid w:val="009A1656"/>
    <w:rsid w:val="009A4D42"/>
    <w:rsid w:val="009A7BE6"/>
    <w:rsid w:val="009F3792"/>
    <w:rsid w:val="009F6693"/>
    <w:rsid w:val="00AA3885"/>
    <w:rsid w:val="00AA765B"/>
    <w:rsid w:val="00AD223E"/>
    <w:rsid w:val="00AD3DA9"/>
    <w:rsid w:val="00B04B90"/>
    <w:rsid w:val="00B50CF9"/>
    <w:rsid w:val="00B70661"/>
    <w:rsid w:val="00B9050D"/>
    <w:rsid w:val="00B920A4"/>
    <w:rsid w:val="00BD5DAB"/>
    <w:rsid w:val="00BF4089"/>
    <w:rsid w:val="00C03D40"/>
    <w:rsid w:val="00C152DC"/>
    <w:rsid w:val="00C43F74"/>
    <w:rsid w:val="00CA654B"/>
    <w:rsid w:val="00CB3690"/>
    <w:rsid w:val="00CB6B32"/>
    <w:rsid w:val="00CD6A74"/>
    <w:rsid w:val="00CF3188"/>
    <w:rsid w:val="00D32932"/>
    <w:rsid w:val="00D61B45"/>
    <w:rsid w:val="00D668E0"/>
    <w:rsid w:val="00D82416"/>
    <w:rsid w:val="00DB20FC"/>
    <w:rsid w:val="00DB4CCD"/>
    <w:rsid w:val="00DC51CB"/>
    <w:rsid w:val="00DC7507"/>
    <w:rsid w:val="00DE1A4C"/>
    <w:rsid w:val="00E566CC"/>
    <w:rsid w:val="00E83571"/>
    <w:rsid w:val="00E94B9E"/>
    <w:rsid w:val="00EB6F93"/>
    <w:rsid w:val="00EE0C1A"/>
    <w:rsid w:val="00EE4A91"/>
    <w:rsid w:val="00EF0008"/>
    <w:rsid w:val="00F2658D"/>
    <w:rsid w:val="00F35C9E"/>
    <w:rsid w:val="00F362D0"/>
    <w:rsid w:val="00F7486C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A5595F"/>
    <w:rsid w:val="00B010D4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6CECAA8-58F6-45EE-B560-02EC6182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Game’s Name</dc:subject>
  <dc:creator>Khandker Faim Hussain</dc:creator>
  <cp:lastModifiedBy>Faim Hussain</cp:lastModifiedBy>
  <cp:revision>31</cp:revision>
  <dcterms:created xsi:type="dcterms:W3CDTF">2015-11-22T00:49:00Z</dcterms:created>
  <dcterms:modified xsi:type="dcterms:W3CDTF">2015-11-22T00:52:00Z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